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and recipient info, invoice #, date and project information"/>
      </w:tblPr>
      <w:tblGrid>
        <w:gridCol w:w="6121"/>
        <w:gridCol w:w="4679"/>
      </w:tblGrid>
      <w:tr w:rsidR="00365DB1">
        <w:trPr>
          <w:trHeight w:val="1151"/>
        </w:trPr>
        <w:tc>
          <w:tcPr>
            <w:tcW w:w="6115" w:type="dxa"/>
          </w:tcPr>
          <w:bookmarkStart w:id="0" w:name="_GoBack" w:displacedByCustomXml="next"/>
          <w:bookmarkEnd w:id="0" w:displacedByCustomXml="next"/>
          <w:sdt>
            <w:sdtPr>
              <w:alias w:val="Company"/>
              <w:tag w:val=""/>
              <w:id w:val="-903908810"/>
              <w:placeholder>
                <w:docPart w:val="D26B8EF5DC254810B640BAB7A01F3548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EndPr/>
            <w:sdtContent>
              <w:p w:rsidR="00365DB1" w:rsidRDefault="008A78C1">
                <w:pPr>
                  <w:pStyle w:val="Heading2"/>
                </w:pPr>
                <w:r>
                  <w:t>Eliemenye Larry</w:t>
                </w:r>
              </w:p>
            </w:sdtContent>
          </w:sdt>
          <w:p w:rsidR="00365DB1" w:rsidRDefault="00365DB1" w:rsidP="008A78C1">
            <w:pPr>
              <w:pStyle w:val="NoSpacing"/>
              <w:rPr>
                <w:rStyle w:val="SubtleEmphasis"/>
              </w:rPr>
            </w:pPr>
          </w:p>
        </w:tc>
        <w:tc>
          <w:tcPr>
            <w:tcW w:w="4675" w:type="dxa"/>
          </w:tcPr>
          <w:p w:rsidR="00365DB1" w:rsidRDefault="003F376B">
            <w:pPr>
              <w:pStyle w:val="Heading1"/>
            </w:pPr>
            <w:r>
              <w:t>invoice</w:t>
            </w:r>
          </w:p>
        </w:tc>
      </w:tr>
      <w:tr w:rsidR="00365DB1">
        <w:trPr>
          <w:trHeight w:val="1349"/>
        </w:trPr>
        <w:tc>
          <w:tcPr>
            <w:tcW w:w="6115" w:type="dxa"/>
          </w:tcPr>
          <w:p w:rsidR="00365DB1" w:rsidRDefault="008A78C1">
            <w:pPr>
              <w:pStyle w:val="NoSpacing"/>
            </w:pPr>
            <w:r>
              <w:t>229 Scotney Gardens,</w:t>
            </w:r>
          </w:p>
          <w:p w:rsidR="008A78C1" w:rsidRDefault="008A78C1">
            <w:pPr>
              <w:pStyle w:val="NoSpacing"/>
            </w:pPr>
            <w:r>
              <w:t>St. Peter Street Maidstone</w:t>
            </w:r>
          </w:p>
          <w:p w:rsidR="008A78C1" w:rsidRDefault="008A78C1">
            <w:pPr>
              <w:pStyle w:val="NoSpacing"/>
            </w:pPr>
            <w:r>
              <w:t>ME160GW, United kingdom</w:t>
            </w:r>
          </w:p>
          <w:p w:rsidR="00365DB1" w:rsidRDefault="003F376B">
            <w:pPr>
              <w:pStyle w:val="NoSpacing"/>
            </w:pPr>
            <w:r>
              <w:t xml:space="preserve">Phone </w:t>
            </w:r>
            <w:r w:rsidR="008A78C1">
              <w:t>+447840401113</w:t>
            </w:r>
          </w:p>
          <w:p w:rsidR="00365DB1" w:rsidRDefault="008A78C1" w:rsidP="008A78C1">
            <w:pPr>
              <w:pStyle w:val="NoSpacing"/>
            </w:pPr>
            <w:r>
              <w:t>lel@agnitio.com</w:t>
            </w:r>
          </w:p>
          <w:p w:rsidR="008A78C1" w:rsidRDefault="008A78C1" w:rsidP="008A78C1">
            <w:pPr>
              <w:pStyle w:val="NoSpacing"/>
            </w:pPr>
          </w:p>
        </w:tc>
        <w:tc>
          <w:tcPr>
            <w:tcW w:w="4675" w:type="dxa"/>
          </w:tcPr>
          <w:p w:rsidR="00365DB1" w:rsidRDefault="003F376B">
            <w:pPr>
              <w:pStyle w:val="Rightalign"/>
            </w:pPr>
            <w:r>
              <w:rPr>
                <w:rStyle w:val="Heading3Char"/>
              </w:rPr>
              <w:t>INVOICE #</w:t>
            </w:r>
            <w:r>
              <w:t xml:space="preserve"> </w:t>
            </w:r>
            <w:r w:rsidR="008A78C1">
              <w:t>00007</w:t>
            </w:r>
          </w:p>
          <w:p w:rsidR="00365DB1" w:rsidRDefault="003F376B" w:rsidP="008A78C1">
            <w:pPr>
              <w:pStyle w:val="Rightalign"/>
            </w:pPr>
            <w:r>
              <w:rPr>
                <w:rStyle w:val="Heading3Char"/>
              </w:rPr>
              <w:t>DATE</w:t>
            </w:r>
            <w:r>
              <w:t xml:space="preserve"> </w:t>
            </w:r>
            <w:sdt>
              <w:sdtPr>
                <w:id w:val="-1980452701"/>
                <w:placeholder>
                  <w:docPart w:val="83C22C4FDCF242BCACB7A3A661A09975"/>
                </w:placeholder>
                <w:date w:fullDate="2013-06-23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A78C1">
                  <w:t>June 23, 2013</w:t>
                </w:r>
              </w:sdtContent>
            </w:sdt>
          </w:p>
        </w:tc>
      </w:tr>
      <w:tr w:rsidR="00365DB1">
        <w:trPr>
          <w:trHeight w:val="1871"/>
        </w:trPr>
        <w:tc>
          <w:tcPr>
            <w:tcW w:w="6115" w:type="dxa"/>
          </w:tcPr>
          <w:p w:rsidR="00365DB1" w:rsidRDefault="003F376B">
            <w:pPr>
              <w:pStyle w:val="Heading3"/>
            </w:pPr>
            <w:r>
              <w:t>TO</w:t>
            </w:r>
          </w:p>
          <w:p w:rsidR="00365DB1" w:rsidRDefault="008A78C1">
            <w:pPr>
              <w:pStyle w:val="NoSpacing"/>
            </w:pPr>
            <w:r>
              <w:t>Anne Topp,</w:t>
            </w:r>
          </w:p>
          <w:p w:rsidR="00365DB1" w:rsidRDefault="008A78C1">
            <w:pPr>
              <w:pStyle w:val="NoSpacing"/>
            </w:pPr>
            <w:r>
              <w:t>Finance &amp; Administrative Manager,</w:t>
            </w:r>
          </w:p>
          <w:p w:rsidR="008A78C1" w:rsidRDefault="008A78C1">
            <w:pPr>
              <w:pStyle w:val="NoSpacing"/>
            </w:pPr>
            <w:r>
              <w:t>Agnitio HQ,</w:t>
            </w:r>
          </w:p>
          <w:p w:rsidR="00365DB1" w:rsidRDefault="008A78C1">
            <w:pPr>
              <w:pStyle w:val="NoSpacing"/>
            </w:pPr>
            <w:r>
              <w:t>Dampfaergevej 10, 5</w:t>
            </w:r>
            <w:r w:rsidRPr="00F0719E">
              <w:rPr>
                <w:vertAlign w:val="superscript"/>
              </w:rPr>
              <w:t>th</w:t>
            </w:r>
            <w:r w:rsidR="00F0719E">
              <w:t xml:space="preserve"> floor</w:t>
            </w:r>
          </w:p>
          <w:p w:rsidR="00365DB1" w:rsidRDefault="00F0719E">
            <w:pPr>
              <w:pStyle w:val="NoSpacing"/>
            </w:pPr>
            <w:r>
              <w:t>DK-2100 Copenhagen</w:t>
            </w:r>
          </w:p>
          <w:p w:rsidR="00365DB1" w:rsidRDefault="003F376B" w:rsidP="00F0719E">
            <w:pPr>
              <w:pStyle w:val="NoSpacing"/>
            </w:pPr>
            <w:r>
              <w:t xml:space="preserve">Phone </w:t>
            </w:r>
            <w:r w:rsidR="00F0719E">
              <w:t>+45 70 23 23 12</w:t>
            </w:r>
            <w:r>
              <w:t xml:space="preserve"> | </w:t>
            </w:r>
            <w:r w:rsidR="00F0719E">
              <w:t>ato@agnitio.com</w:t>
            </w:r>
          </w:p>
        </w:tc>
        <w:tc>
          <w:tcPr>
            <w:tcW w:w="4675" w:type="dxa"/>
          </w:tcPr>
          <w:p w:rsidR="00365DB1" w:rsidRDefault="003F376B">
            <w:pPr>
              <w:pStyle w:val="Rightalign"/>
            </w:pPr>
            <w:r>
              <w:rPr>
                <w:rStyle w:val="Heading3Char"/>
              </w:rPr>
              <w:t>FOR</w:t>
            </w:r>
            <w:r>
              <w:t xml:space="preserve"> </w:t>
            </w:r>
            <w:r w:rsidR="00F0719E">
              <w:t>Agnitio Manager Flex Development</w:t>
            </w:r>
          </w:p>
          <w:p w:rsidR="00365DB1" w:rsidRDefault="00365DB1" w:rsidP="00F0719E">
            <w:pPr>
              <w:pStyle w:val="Rightalign"/>
            </w:pPr>
          </w:p>
        </w:tc>
      </w:tr>
    </w:tbl>
    <w:p w:rsidR="00365DB1" w:rsidRDefault="00365DB1">
      <w:pPr>
        <w:pStyle w:val="NoSpacing"/>
      </w:pPr>
    </w:p>
    <w:tbl>
      <w:tblPr>
        <w:tblStyle w:val="GridTable1Light-Accent1"/>
        <w:tblW w:w="0" w:type="auto"/>
        <w:tblLook w:val="04E0" w:firstRow="1" w:lastRow="1" w:firstColumn="1" w:lastColumn="0" w:noHBand="0" w:noVBand="1"/>
      </w:tblPr>
      <w:tblGrid>
        <w:gridCol w:w="8545"/>
        <w:gridCol w:w="2245"/>
      </w:tblGrid>
      <w:tr w:rsidR="00365DB1" w:rsidTr="00365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</w:tcPr>
          <w:p w:rsidR="00365DB1" w:rsidRDefault="003F376B">
            <w:pPr>
              <w:spacing w:line="276" w:lineRule="auto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Description</w:t>
            </w:r>
          </w:p>
        </w:tc>
        <w:tc>
          <w:tcPr>
            <w:tcW w:w="2245" w:type="dxa"/>
          </w:tcPr>
          <w:p w:rsidR="00365DB1" w:rsidRDefault="003F376B" w:rsidP="00F0719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Amount</w:t>
            </w:r>
          </w:p>
        </w:tc>
      </w:tr>
      <w:tr w:rsidR="00365DB1" w:rsidTr="00365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</w:tcPr>
          <w:p w:rsidR="00365DB1" w:rsidRDefault="00F07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Manager Flex Development</w:t>
            </w:r>
          </w:p>
        </w:tc>
        <w:tc>
          <w:tcPr>
            <w:tcW w:w="2245" w:type="dxa"/>
          </w:tcPr>
          <w:p w:rsidR="00365DB1" w:rsidRPr="00F0719E" w:rsidRDefault="00F0719E" w:rsidP="00F0719E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£2,500       </w:t>
            </w:r>
          </w:p>
        </w:tc>
      </w:tr>
      <w:tr w:rsidR="00365DB1" w:rsidTr="00365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</w:tcPr>
          <w:p w:rsidR="00365DB1" w:rsidRDefault="00365DB1">
            <w:pPr>
              <w:spacing w:line="276" w:lineRule="auto"/>
              <w:rPr>
                <w:b w:val="0"/>
              </w:rPr>
            </w:pPr>
          </w:p>
        </w:tc>
        <w:tc>
          <w:tcPr>
            <w:tcW w:w="2245" w:type="dxa"/>
          </w:tcPr>
          <w:p w:rsidR="00365DB1" w:rsidRDefault="00365DB1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DB1" w:rsidTr="00365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</w:tcPr>
          <w:p w:rsidR="00365DB1" w:rsidRDefault="00365DB1">
            <w:pPr>
              <w:spacing w:line="276" w:lineRule="auto"/>
              <w:rPr>
                <w:b w:val="0"/>
              </w:rPr>
            </w:pPr>
          </w:p>
        </w:tc>
        <w:tc>
          <w:tcPr>
            <w:tcW w:w="2245" w:type="dxa"/>
          </w:tcPr>
          <w:p w:rsidR="00365DB1" w:rsidRDefault="00365DB1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DB1" w:rsidTr="00365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</w:tcPr>
          <w:p w:rsidR="00365DB1" w:rsidRDefault="00365DB1">
            <w:pPr>
              <w:spacing w:line="276" w:lineRule="auto"/>
              <w:rPr>
                <w:b w:val="0"/>
              </w:rPr>
            </w:pPr>
          </w:p>
        </w:tc>
        <w:tc>
          <w:tcPr>
            <w:tcW w:w="2245" w:type="dxa"/>
          </w:tcPr>
          <w:p w:rsidR="00365DB1" w:rsidRDefault="00365DB1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DB1" w:rsidTr="00365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</w:tcPr>
          <w:p w:rsidR="00365DB1" w:rsidRDefault="00365DB1">
            <w:pPr>
              <w:spacing w:line="276" w:lineRule="auto"/>
              <w:rPr>
                <w:b w:val="0"/>
              </w:rPr>
            </w:pPr>
          </w:p>
        </w:tc>
        <w:tc>
          <w:tcPr>
            <w:tcW w:w="2245" w:type="dxa"/>
          </w:tcPr>
          <w:p w:rsidR="00365DB1" w:rsidRDefault="00365DB1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DB1" w:rsidTr="00365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</w:tcPr>
          <w:p w:rsidR="00365DB1" w:rsidRDefault="00365DB1">
            <w:pPr>
              <w:spacing w:line="276" w:lineRule="auto"/>
              <w:rPr>
                <w:b w:val="0"/>
              </w:rPr>
            </w:pPr>
          </w:p>
        </w:tc>
        <w:tc>
          <w:tcPr>
            <w:tcW w:w="2245" w:type="dxa"/>
          </w:tcPr>
          <w:p w:rsidR="00365DB1" w:rsidRDefault="00365DB1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DB1" w:rsidTr="00365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</w:tcPr>
          <w:p w:rsidR="00365DB1" w:rsidRDefault="00365DB1">
            <w:pPr>
              <w:spacing w:line="276" w:lineRule="auto"/>
              <w:rPr>
                <w:b w:val="0"/>
              </w:rPr>
            </w:pPr>
          </w:p>
        </w:tc>
        <w:tc>
          <w:tcPr>
            <w:tcW w:w="2245" w:type="dxa"/>
          </w:tcPr>
          <w:p w:rsidR="00365DB1" w:rsidRDefault="00365DB1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DB1" w:rsidTr="00365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</w:tcPr>
          <w:p w:rsidR="00365DB1" w:rsidRDefault="00365DB1">
            <w:pPr>
              <w:spacing w:line="276" w:lineRule="auto"/>
              <w:rPr>
                <w:b w:val="0"/>
              </w:rPr>
            </w:pPr>
          </w:p>
        </w:tc>
        <w:tc>
          <w:tcPr>
            <w:tcW w:w="2245" w:type="dxa"/>
          </w:tcPr>
          <w:p w:rsidR="00365DB1" w:rsidRDefault="00365DB1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DB1" w:rsidTr="00365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</w:tcPr>
          <w:p w:rsidR="00365DB1" w:rsidRDefault="00365DB1">
            <w:pPr>
              <w:rPr>
                <w:b w:val="0"/>
              </w:rPr>
            </w:pPr>
          </w:p>
        </w:tc>
        <w:tc>
          <w:tcPr>
            <w:tcW w:w="2245" w:type="dxa"/>
          </w:tcPr>
          <w:p w:rsidR="00365DB1" w:rsidRDefault="00365DB1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DB1" w:rsidTr="00365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</w:tcPr>
          <w:p w:rsidR="00365DB1" w:rsidRDefault="00365DB1">
            <w:pPr>
              <w:spacing w:line="276" w:lineRule="auto"/>
              <w:rPr>
                <w:b w:val="0"/>
              </w:rPr>
            </w:pPr>
          </w:p>
        </w:tc>
        <w:tc>
          <w:tcPr>
            <w:tcW w:w="2245" w:type="dxa"/>
          </w:tcPr>
          <w:p w:rsidR="00365DB1" w:rsidRDefault="00365DB1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DB1" w:rsidTr="00365DB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</w:tcPr>
          <w:p w:rsidR="00365DB1" w:rsidRDefault="003F376B">
            <w:pPr>
              <w:spacing w:line="276" w:lineRule="auto"/>
            </w:pPr>
            <w:r>
              <w:rPr>
                <w:color w:val="2E74B5" w:themeColor="accent1" w:themeShade="BF"/>
              </w:rPr>
              <w:t>Total</w:t>
            </w:r>
            <w:r w:rsidR="00F0719E">
              <w:rPr>
                <w:color w:val="2E74B5" w:themeColor="accent1" w:themeShade="BF"/>
              </w:rPr>
              <w:t>: £2,500</w:t>
            </w:r>
          </w:p>
        </w:tc>
        <w:tc>
          <w:tcPr>
            <w:tcW w:w="2245" w:type="dxa"/>
          </w:tcPr>
          <w:p w:rsidR="00365DB1" w:rsidRDefault="00365DB1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719E" w:rsidRDefault="00F0719E" w:rsidP="00F0719E">
      <w:pPr>
        <w:pStyle w:val="Heading4"/>
        <w:jc w:val="left"/>
      </w:pPr>
      <w:r>
        <w:t>Make Payments to</w:t>
      </w:r>
    </w:p>
    <w:p w:rsidR="00F0719E" w:rsidRDefault="00F0719E" w:rsidP="00F0719E">
      <w:pPr>
        <w:pStyle w:val="Closing"/>
      </w:pPr>
      <w:r>
        <w:t>A/c Name: Eliemenye Larry</w:t>
      </w:r>
    </w:p>
    <w:p w:rsidR="00F0719E" w:rsidRDefault="00F0719E" w:rsidP="00F0719E">
      <w:pPr>
        <w:pStyle w:val="Closing"/>
      </w:pPr>
      <w:r>
        <w:t>Sort Code: 09-01-28</w:t>
      </w:r>
    </w:p>
    <w:p w:rsidR="00F0719E" w:rsidRDefault="00F0719E" w:rsidP="00F0719E">
      <w:pPr>
        <w:pStyle w:val="Closing"/>
      </w:pPr>
      <w:r>
        <w:t>Account Number: 28179266</w:t>
      </w:r>
    </w:p>
    <w:p w:rsidR="00F0719E" w:rsidRDefault="00F0719E" w:rsidP="00F0719E">
      <w:pPr>
        <w:pStyle w:val="Closing"/>
      </w:pPr>
      <w:r>
        <w:t>IBAN Number: GB63ABBY09012828179266</w:t>
      </w:r>
    </w:p>
    <w:p w:rsidR="00365DB1" w:rsidRDefault="00F0719E" w:rsidP="00F0719E">
      <w:pPr>
        <w:pStyle w:val="Closing"/>
      </w:pPr>
      <w:r>
        <w:t>SWIFT CODE: ABBYGB2LXXX</w:t>
      </w:r>
    </w:p>
    <w:p w:rsidR="00365DB1" w:rsidRPr="008F0E8B" w:rsidRDefault="003F376B">
      <w:pPr>
        <w:pStyle w:val="Closing"/>
      </w:pPr>
      <w:r>
        <w:t xml:space="preserve">If you have any questions concerning this invoice, contact </w:t>
      </w:r>
      <w:r w:rsidR="008F0E8B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Eliemenye Larry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| </w:t>
      </w:r>
      <w:r w:rsidR="008F0E8B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+447840401113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| </w:t>
      </w:r>
      <w:r w:rsidR="008F0E8B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lel@agnitio.com</w:t>
      </w:r>
    </w:p>
    <w:p w:rsidR="00365DB1" w:rsidRDefault="003F376B">
      <w:pPr>
        <w:pStyle w:val="Heading4"/>
      </w:pPr>
      <w:r>
        <w:t>Thank you for your business!</w:t>
      </w:r>
    </w:p>
    <w:sectPr w:rsidR="00365DB1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E14" w:rsidRDefault="00083E14">
      <w:pPr>
        <w:spacing w:line="240" w:lineRule="auto"/>
      </w:pPr>
      <w:r>
        <w:separator/>
      </w:r>
    </w:p>
  </w:endnote>
  <w:endnote w:type="continuationSeparator" w:id="0">
    <w:p w:rsidR="00083E14" w:rsidRDefault="00083E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DB1" w:rsidRDefault="003F376B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F0E8B"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 w:rsidR="00D1479B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E14" w:rsidRDefault="00083E14">
      <w:pPr>
        <w:spacing w:line="240" w:lineRule="auto"/>
      </w:pPr>
      <w:r>
        <w:separator/>
      </w:r>
    </w:p>
  </w:footnote>
  <w:footnote w:type="continuationSeparator" w:id="0">
    <w:p w:rsidR="00083E14" w:rsidRDefault="00083E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8C1"/>
    <w:rsid w:val="00083E14"/>
    <w:rsid w:val="00365DB1"/>
    <w:rsid w:val="003F376B"/>
    <w:rsid w:val="008A78C1"/>
    <w:rsid w:val="008F0E8B"/>
    <w:rsid w:val="00D1479B"/>
    <w:rsid w:val="00F0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E2F627-7DA4-425D-964D-DFA7C5D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0" w:line="240" w:lineRule="auto"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1"/>
    <w:qFormat/>
    <w:pPr>
      <w:spacing w:before="320" w:after="0"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qFormat/>
    <w:pPr>
      <w:keepNext/>
      <w:keepLines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/>
        <w:bCs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"/>
    <w:qFormat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"/>
    <w:qFormat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paragraph" w:customStyle="1" w:styleId="Rightalign">
    <w:name w:val="Right align"/>
    <w:basedOn w:val="Normal"/>
    <w:uiPriority w:val="1"/>
    <w:qFormat/>
    <w:pPr>
      <w:spacing w:before="0" w:line="240" w:lineRule="auto"/>
      <w:jc w:val="right"/>
    </w:pPr>
  </w:style>
  <w:style w:type="paragraph" w:styleId="NoSpacing">
    <w:name w:val="No Spacing"/>
    <w:uiPriority w:val="1"/>
    <w:qFormat/>
    <w:pPr>
      <w:spacing w:after="0" w:line="240" w:lineRule="auto"/>
    </w:pPr>
    <w:rPr>
      <w:color w:val="404040" w:themeColor="text1" w:themeTint="BF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"/>
    <w:rPr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8A78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ggie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6B8EF5DC254810B640BAB7A01F3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EDE5C-E175-40FD-AEA9-28181BE04A77}"/>
      </w:docPartPr>
      <w:docPartBody>
        <w:p w:rsidR="00DB3662" w:rsidRDefault="00FB4EBA">
          <w:pPr>
            <w:pStyle w:val="D26B8EF5DC254810B640BAB7A01F3548"/>
          </w:pPr>
          <w:r>
            <w:t>[Company Name]</w:t>
          </w:r>
        </w:p>
      </w:docPartBody>
    </w:docPart>
    <w:docPart>
      <w:docPartPr>
        <w:name w:val="83C22C4FDCF242BCACB7A3A661A09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6C857-8593-413D-BD67-254589069374}"/>
      </w:docPartPr>
      <w:docPartBody>
        <w:p w:rsidR="00DB3662" w:rsidRDefault="00FB4EBA">
          <w:pPr>
            <w:pStyle w:val="83C22C4FDCF242BCACB7A3A661A09975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BA"/>
    <w:rsid w:val="00735CCF"/>
    <w:rsid w:val="00DB3662"/>
    <w:rsid w:val="00FB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1"/>
    <w:qFormat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6B8EF5DC254810B640BAB7A01F3548">
    <w:name w:val="D26B8EF5DC254810B640BAB7A01F3548"/>
  </w:style>
  <w:style w:type="character" w:styleId="SubtleEmphasis">
    <w:name w:val="Subtle Emphasis"/>
    <w:basedOn w:val="DefaultParagraphFont"/>
    <w:uiPriority w:val="1"/>
    <w:qFormat/>
    <w:rPr>
      <w:i/>
      <w:iCs/>
      <w:color w:val="404040" w:themeColor="text1" w:themeTint="BF"/>
    </w:rPr>
  </w:style>
  <w:style w:type="paragraph" w:customStyle="1" w:styleId="55316ECF03CB45A2908C04722DED7022">
    <w:name w:val="55316ECF03CB45A2908C04722DED7022"/>
  </w:style>
  <w:style w:type="paragraph" w:customStyle="1" w:styleId="498EBF5644C64AA18297932E7C0558BF">
    <w:name w:val="498EBF5644C64AA18297932E7C0558BF"/>
  </w:style>
  <w:style w:type="paragraph" w:customStyle="1" w:styleId="F79A4A94D57F4EFD8C3D32C7BF3D160B">
    <w:name w:val="F79A4A94D57F4EFD8C3D32C7BF3D160B"/>
  </w:style>
  <w:style w:type="paragraph" w:customStyle="1" w:styleId="BC448939ABCF4EFC951E328F0C276325">
    <w:name w:val="BC448939ABCF4EFC951E328F0C276325"/>
  </w:style>
  <w:style w:type="paragraph" w:customStyle="1" w:styleId="2C3102B31A724D7D811959833FC9D8BD">
    <w:name w:val="2C3102B31A724D7D811959833FC9D8BD"/>
  </w:style>
  <w:style w:type="paragraph" w:customStyle="1" w:styleId="DC7559E08A264841BCBDFBCD453B9002">
    <w:name w:val="DC7559E08A264841BCBDFBCD453B9002"/>
  </w:style>
  <w:style w:type="paragraph" w:customStyle="1" w:styleId="A8A2703DB34B4A32861A5EC4F81EAE39">
    <w:name w:val="A8A2703DB34B4A32861A5EC4F81EAE39"/>
  </w:style>
  <w:style w:type="paragraph" w:customStyle="1" w:styleId="4F133975F0224A87BFB540BD0631C083">
    <w:name w:val="4F133975F0224A87BFB540BD0631C083"/>
  </w:style>
  <w:style w:type="paragraph" w:customStyle="1" w:styleId="83C22C4FDCF242BCACB7A3A661A09975">
    <w:name w:val="83C22C4FDCF242BCACB7A3A661A09975"/>
  </w:style>
  <w:style w:type="paragraph" w:customStyle="1" w:styleId="870E9839196D45D0BCED903BA94273C5">
    <w:name w:val="870E9839196D45D0BCED903BA94273C5"/>
  </w:style>
  <w:style w:type="paragraph" w:customStyle="1" w:styleId="D79F9696D1BA472B9B9F8FC8336CD051">
    <w:name w:val="D79F9696D1BA472B9B9F8FC8336CD051"/>
  </w:style>
  <w:style w:type="paragraph" w:customStyle="1" w:styleId="C9E4C9D3493E404D871E7AEE7A70CEEE">
    <w:name w:val="C9E4C9D3493E404D871E7AEE7A70CEEE"/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2E74B5" w:themeColor="accent1" w:themeShade="BF"/>
      <w:lang w:val="en-US" w:eastAsia="en-US"/>
    </w:rPr>
  </w:style>
  <w:style w:type="paragraph" w:customStyle="1" w:styleId="7606C0BF771041BAA1E33BD8C004E0B6">
    <w:name w:val="7606C0BF771041BAA1E33BD8C004E0B6"/>
  </w:style>
  <w:style w:type="paragraph" w:customStyle="1" w:styleId="ABCEB242BCFA468F9C0B1D7CFE8D117A">
    <w:name w:val="ABCEB242BCFA468F9C0B1D7CFE8D117A"/>
  </w:style>
  <w:style w:type="paragraph" w:customStyle="1" w:styleId="F68EE4F9E225408DAEC36933E3E55D79">
    <w:name w:val="F68EE4F9E225408DAEC36933E3E55D79"/>
  </w:style>
  <w:style w:type="paragraph" w:customStyle="1" w:styleId="1C61B2FFA7F548B58F3564CEE856C7AF">
    <w:name w:val="1C61B2FFA7F548B58F3564CEE856C7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F4863B1-4A7A-402C-BE05-6F8C5567C6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invoice.dotx</Template>
  <TotalTime>44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Eliemenye Larry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laggie</dc:creator>
  <cp:keywords/>
  <cp:lastModifiedBy>laggie</cp:lastModifiedBy>
  <cp:revision>3</cp:revision>
  <cp:lastPrinted>2013-06-24T14:06:00Z</cp:lastPrinted>
  <dcterms:created xsi:type="dcterms:W3CDTF">2013-06-23T10:50:00Z</dcterms:created>
  <dcterms:modified xsi:type="dcterms:W3CDTF">2013-06-24T14:14:00Z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TC039875679991</vt:lpwstr>
  </property>
</Properties>
</file>
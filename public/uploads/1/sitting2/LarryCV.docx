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right"/>
        <w:tblLayout w:type="fixed"/>
        <w:tblLook w:val="0000" w:firstRow="0" w:lastRow="0" w:firstColumn="0" w:lastColumn="0" w:noHBand="0" w:noVBand="0"/>
      </w:tblPr>
      <w:tblGrid>
        <w:gridCol w:w="426"/>
        <w:gridCol w:w="12"/>
        <w:gridCol w:w="22"/>
        <w:gridCol w:w="6090"/>
        <w:gridCol w:w="51"/>
        <w:gridCol w:w="62"/>
        <w:gridCol w:w="1977"/>
      </w:tblGrid>
      <w:tr w:rsidR="008E18D5" w:rsidRPr="00DE7766" w:rsidTr="005911B2">
        <w:trPr>
          <w:jc w:val="right"/>
        </w:trPr>
        <w:tc>
          <w:tcPr>
            <w:tcW w:w="8640" w:type="dxa"/>
            <w:gridSpan w:val="7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75E73" w:rsidRPr="00742852" w:rsidRDefault="00E10F23" w:rsidP="00116379">
            <w:pPr>
              <w:pStyle w:val="ContactInfo"/>
              <w:rPr>
                <w:sz w:val="48"/>
                <w:szCs w:val="48"/>
              </w:rPr>
            </w:pPr>
            <w:r w:rsidRPr="00742852">
              <w:rPr>
                <w:sz w:val="48"/>
                <w:szCs w:val="48"/>
              </w:rPr>
              <w:t>Eliemenye Larry</w:t>
            </w:r>
          </w:p>
          <w:p w:rsidR="008E18D5" w:rsidRPr="00DE7766" w:rsidRDefault="00E10F23" w:rsidP="00116379">
            <w:pPr>
              <w:pStyle w:val="ContactInfo"/>
            </w:pPr>
            <w:r>
              <w:t>Flat 229, Scotney Gardens, St. Peter Street, Maidstone, ME160GW</w:t>
            </w:r>
          </w:p>
          <w:p w:rsidR="008E18D5" w:rsidRDefault="00E10F23" w:rsidP="00116379">
            <w:pPr>
              <w:pStyle w:val="ContactInfo"/>
            </w:pPr>
            <w:r>
              <w:t>07840401113</w:t>
            </w:r>
          </w:p>
          <w:p w:rsidR="00C069B4" w:rsidRPr="00DE7766" w:rsidRDefault="00E10F23" w:rsidP="00E10F23">
            <w:pPr>
              <w:pStyle w:val="ContactInfo"/>
            </w:pPr>
            <w:r>
              <w:t>denachural@gmail.com</w:t>
            </w:r>
          </w:p>
        </w:tc>
      </w:tr>
      <w:tr w:rsidR="00DE7766" w:rsidRPr="00DE7766" w:rsidTr="005911B2">
        <w:trPr>
          <w:trHeight w:val="360"/>
          <w:jc w:val="right"/>
        </w:trPr>
        <w:tc>
          <w:tcPr>
            <w:tcW w:w="8640" w:type="dxa"/>
            <w:gridSpan w:val="7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9548CA" w:rsidP="00DE7766">
            <w:pPr>
              <w:pStyle w:val="Heading1"/>
            </w:pPr>
            <w:r>
              <w:t>Summary</w:t>
            </w:r>
          </w:p>
        </w:tc>
      </w:tr>
      <w:tr w:rsidR="00DE7766" w:rsidRPr="00DE7766" w:rsidTr="005911B2">
        <w:trPr>
          <w:trHeight w:val="504"/>
          <w:jc w:val="right"/>
        </w:trPr>
        <w:tc>
          <w:tcPr>
            <w:tcW w:w="438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Default="00DE7766" w:rsidP="00116379">
            <w:pPr>
              <w:pStyle w:val="Heading1"/>
            </w:pPr>
          </w:p>
        </w:tc>
        <w:tc>
          <w:tcPr>
            <w:tcW w:w="8202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13B75" w:rsidRDefault="00D13B75" w:rsidP="00E10F23"/>
          <w:p w:rsidR="00A84E65" w:rsidRDefault="00E10F23" w:rsidP="00E10F23">
            <w:r>
              <w:t xml:space="preserve">More than 7 Years of general computer programming and application development. </w:t>
            </w:r>
            <w:r w:rsidRPr="00E10F23">
              <w:t>Dynamic, Results-Oriented, Team-Spirited, Motivated and Tech Savv</w:t>
            </w:r>
            <w:r>
              <w:t xml:space="preserve">y. </w:t>
            </w:r>
            <w:r w:rsidRPr="00E10F23">
              <w:t>Seeking a challenging an</w:t>
            </w:r>
            <w:r w:rsidR="00213950">
              <w:t>d rewarding position as a</w:t>
            </w:r>
            <w:r w:rsidRPr="00E10F23">
              <w:t xml:space="preserve"> </w:t>
            </w:r>
            <w:r w:rsidR="00DA4DEA">
              <w:t>Software Developer</w:t>
            </w:r>
            <w:r w:rsidRPr="00E10F23">
              <w:t>. To gain real world experience with tools and technologies. I always seek for opportunities to expand my skills and capabilities. To shape myself as a capable and effective person.</w:t>
            </w:r>
          </w:p>
          <w:p w:rsidR="00D13B75" w:rsidRPr="00A84E65" w:rsidRDefault="00D13B75" w:rsidP="00E10F23"/>
        </w:tc>
      </w:tr>
      <w:tr w:rsidR="009548CA" w:rsidRPr="00DE7766" w:rsidTr="005911B2">
        <w:trPr>
          <w:trHeight w:val="360"/>
          <w:jc w:val="right"/>
        </w:trPr>
        <w:tc>
          <w:tcPr>
            <w:tcW w:w="8640" w:type="dxa"/>
            <w:gridSpan w:val="7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D4662D" w:rsidP="00D4662D">
            <w:pPr>
              <w:pStyle w:val="Heading1"/>
            </w:pPr>
            <w:r>
              <w:t>Computer skills</w:t>
            </w:r>
          </w:p>
        </w:tc>
      </w:tr>
      <w:tr w:rsidR="009548CA" w:rsidRPr="00DE7766" w:rsidTr="005911B2">
        <w:trPr>
          <w:trHeight w:val="152"/>
          <w:jc w:val="right"/>
        </w:trPr>
        <w:tc>
          <w:tcPr>
            <w:tcW w:w="438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9548CA" w:rsidP="00DE7766">
            <w:pPr>
              <w:pStyle w:val="Heading1"/>
            </w:pPr>
          </w:p>
        </w:tc>
        <w:tc>
          <w:tcPr>
            <w:tcW w:w="8202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116379" w:rsidRDefault="00462127" w:rsidP="00116379">
            <w:pPr>
              <w:pStyle w:val="Heading2"/>
            </w:pPr>
            <w:r>
              <w:t>Core Skills</w:t>
            </w:r>
          </w:p>
          <w:p w:rsidR="00E10F23" w:rsidRDefault="00E10F23" w:rsidP="00116379">
            <w:pPr>
              <w:pStyle w:val="ListParagraph"/>
            </w:pPr>
            <w:r>
              <w:t>Proficient in</w:t>
            </w:r>
            <w:r w:rsidR="00462127">
              <w:t xml:space="preserve"> basic Web Technologies (</w:t>
            </w:r>
            <w:r>
              <w:t xml:space="preserve"> HTML5, CSS</w:t>
            </w:r>
            <w:r w:rsidR="00DA4DEA">
              <w:t>3</w:t>
            </w:r>
            <w:r>
              <w:t xml:space="preserve"> and JavaScript</w:t>
            </w:r>
            <w:r w:rsidR="00462127">
              <w:t>)</w:t>
            </w:r>
          </w:p>
          <w:p w:rsidR="00DA4DEA" w:rsidRDefault="00DA4DEA" w:rsidP="00A71C7E">
            <w:pPr>
              <w:pStyle w:val="ListParagraph"/>
            </w:pPr>
            <w:r>
              <w:t>Proficient in JavaScript</w:t>
            </w:r>
            <w:r w:rsidR="00A71C7E">
              <w:t xml:space="preserve"> Frameworks like </w:t>
            </w:r>
            <w:proofErr w:type="spellStart"/>
            <w:r w:rsidR="00A71C7E">
              <w:t>angularJ</w:t>
            </w:r>
            <w:r>
              <w:t>s</w:t>
            </w:r>
            <w:proofErr w:type="spellEnd"/>
            <w:r w:rsidR="00A71C7E">
              <w:t xml:space="preserve"> and</w:t>
            </w:r>
            <w:r>
              <w:t xml:space="preserve"> JQuery</w:t>
            </w:r>
          </w:p>
          <w:p w:rsidR="00A71C7E" w:rsidRDefault="00A71C7E" w:rsidP="00A71C7E">
            <w:pPr>
              <w:pStyle w:val="ListParagraph"/>
            </w:pPr>
            <w:r>
              <w:t>Proficient in Server side JavaScript</w:t>
            </w:r>
            <w:r w:rsidR="006A0CEC">
              <w:t xml:space="preserve"> development with </w:t>
            </w:r>
            <w:proofErr w:type="spellStart"/>
            <w:r w:rsidR="006A0CEC">
              <w:t>nodeJs</w:t>
            </w:r>
            <w:proofErr w:type="spellEnd"/>
            <w:r w:rsidR="006A0CEC">
              <w:t xml:space="preserve"> </w:t>
            </w:r>
            <w:r>
              <w:t>and Express Framework</w:t>
            </w:r>
          </w:p>
          <w:p w:rsidR="006A0CEC" w:rsidRDefault="006A0CEC" w:rsidP="00A71C7E">
            <w:pPr>
              <w:pStyle w:val="ListParagraph"/>
            </w:pPr>
            <w:r>
              <w:t>Profi</w:t>
            </w:r>
            <w:r w:rsidR="00C12F72">
              <w:t xml:space="preserve">cient in </w:t>
            </w:r>
            <w:proofErr w:type="spellStart"/>
            <w:r w:rsidR="00C12F72">
              <w:t>NoSQL</w:t>
            </w:r>
            <w:proofErr w:type="spellEnd"/>
            <w:r w:rsidR="00C12F72">
              <w:t>(</w:t>
            </w:r>
            <w:proofErr w:type="spellStart"/>
            <w:r w:rsidR="00C12F72">
              <w:t>CouchDB</w:t>
            </w:r>
            <w:proofErr w:type="spellEnd"/>
            <w:r w:rsidR="00C12F72">
              <w:t>/</w:t>
            </w:r>
            <w:proofErr w:type="spellStart"/>
            <w:r w:rsidR="00C12F72">
              <w:t>MongoDB</w:t>
            </w:r>
            <w:proofErr w:type="spellEnd"/>
            <w:r w:rsidR="00C12F72">
              <w:t>) and SQL(MySQL</w:t>
            </w:r>
            <w:bookmarkStart w:id="0" w:name="_GoBack"/>
            <w:bookmarkEnd w:id="0"/>
            <w:r w:rsidR="00C12F72">
              <w:t>)</w:t>
            </w:r>
          </w:p>
          <w:p w:rsidR="00D4662D" w:rsidRPr="00116379" w:rsidRDefault="00E10F23" w:rsidP="00116379">
            <w:pPr>
              <w:pStyle w:val="ListParagraph"/>
            </w:pPr>
            <w:r>
              <w:t xml:space="preserve">Proficient in Flex and ActionScript Development for Web, Mobile and Desktop Platforms </w:t>
            </w:r>
          </w:p>
          <w:p w:rsidR="00D4662D" w:rsidRDefault="00E10F23" w:rsidP="00116379">
            <w:pPr>
              <w:pStyle w:val="ListParagraph"/>
            </w:pPr>
            <w:r>
              <w:t>Familiar with PHP, Java and SQL</w:t>
            </w:r>
          </w:p>
          <w:p w:rsidR="00FD618F" w:rsidRDefault="00462127" w:rsidP="00116379">
            <w:pPr>
              <w:pStyle w:val="ListParagraph"/>
            </w:pPr>
            <w:r>
              <w:t>Proficiency in Cairngorm, Robotlegs and Parsley Micro architectural frameworks.</w:t>
            </w:r>
          </w:p>
          <w:p w:rsidR="00462127" w:rsidRDefault="00462127" w:rsidP="00116379">
            <w:pPr>
              <w:pStyle w:val="ListParagraph"/>
            </w:pPr>
            <w:r>
              <w:t>Proficient</w:t>
            </w:r>
            <w:r w:rsidR="00882518">
              <w:t xml:space="preserve"> with Flex Remoting with AMFPHP and </w:t>
            </w:r>
            <w:proofErr w:type="spellStart"/>
            <w:r w:rsidR="00882518">
              <w:t>BlazeDS</w:t>
            </w:r>
            <w:proofErr w:type="spellEnd"/>
          </w:p>
          <w:p w:rsidR="00882518" w:rsidRDefault="00882518" w:rsidP="00116379">
            <w:pPr>
              <w:pStyle w:val="ListParagraph"/>
            </w:pPr>
            <w:r>
              <w:t>Familiar</w:t>
            </w:r>
            <w:r w:rsidR="00213950">
              <w:t xml:space="preserve"> Core Software development practices and Agile Development</w:t>
            </w:r>
          </w:p>
          <w:p w:rsidR="00D13B75" w:rsidRDefault="00742852" w:rsidP="00D13B75">
            <w:pPr>
              <w:pStyle w:val="ListParagraph"/>
            </w:pPr>
            <w:r>
              <w:t>Proficiency in Agile Development Methodologies</w:t>
            </w:r>
          </w:p>
          <w:p w:rsidR="00D4662D" w:rsidRDefault="00462127" w:rsidP="00116379">
            <w:pPr>
              <w:pStyle w:val="Heading2"/>
            </w:pPr>
            <w:r>
              <w:t>Area of Expertise</w:t>
            </w:r>
          </w:p>
          <w:p w:rsidR="00D4662D" w:rsidRDefault="006A0CEC" w:rsidP="00116379">
            <w:pPr>
              <w:pStyle w:val="ListParagraph"/>
            </w:pPr>
            <w:r>
              <w:t>Enterprise Application development with Flex</w:t>
            </w:r>
          </w:p>
          <w:p w:rsidR="009548CA" w:rsidRDefault="006A0CEC" w:rsidP="007100D0">
            <w:pPr>
              <w:pStyle w:val="ListParagraph"/>
            </w:pPr>
            <w:proofErr w:type="spellStart"/>
            <w:r>
              <w:t>Javascript</w:t>
            </w:r>
            <w:proofErr w:type="spellEnd"/>
            <w:r w:rsidR="007100D0">
              <w:t xml:space="preserve"> Web Application</w:t>
            </w:r>
            <w:r>
              <w:t xml:space="preserve"> Development</w:t>
            </w:r>
            <w:r w:rsidR="007100D0">
              <w:t xml:space="preserve"> With </w:t>
            </w:r>
            <w:proofErr w:type="spellStart"/>
            <w:r w:rsidR="007100D0">
              <w:t>AngularJS</w:t>
            </w:r>
            <w:proofErr w:type="spellEnd"/>
            <w:r w:rsidR="007100D0">
              <w:t xml:space="preserve">, </w:t>
            </w:r>
            <w:proofErr w:type="spellStart"/>
            <w:r w:rsidR="007100D0">
              <w:t>Nodejs</w:t>
            </w:r>
            <w:proofErr w:type="spellEnd"/>
            <w:r w:rsidR="007100D0">
              <w:t xml:space="preserve"> and Express</w:t>
            </w:r>
          </w:p>
          <w:p w:rsidR="0039605E" w:rsidRDefault="0039605E" w:rsidP="00FD618F">
            <w:pPr>
              <w:pStyle w:val="ListParagraph"/>
            </w:pPr>
            <w:r>
              <w:t>Java, HTML5, CSS3 and</w:t>
            </w:r>
            <w:r w:rsidR="007100D0">
              <w:t xml:space="preserve"> OO</w:t>
            </w:r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 xml:space="preserve">, Flex, AIR, SQL and </w:t>
            </w:r>
            <w:proofErr w:type="spellStart"/>
            <w:r>
              <w:t>CouchDB</w:t>
            </w:r>
            <w:proofErr w:type="spellEnd"/>
          </w:p>
          <w:p w:rsidR="00D13B75" w:rsidRDefault="00D13B75" w:rsidP="00D13B75"/>
        </w:tc>
      </w:tr>
      <w:tr w:rsidR="00DE7766" w:rsidRPr="00DE7766" w:rsidTr="005911B2">
        <w:trPr>
          <w:trHeight w:val="360"/>
          <w:jc w:val="right"/>
        </w:trPr>
        <w:tc>
          <w:tcPr>
            <w:tcW w:w="8640" w:type="dxa"/>
            <w:gridSpan w:val="7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6962EF" w:rsidRPr="00DE7766" w:rsidTr="005911B2">
        <w:trPr>
          <w:trHeight w:val="216"/>
          <w:jc w:val="right"/>
        </w:trPr>
        <w:tc>
          <w:tcPr>
            <w:tcW w:w="460" w:type="dxa"/>
            <w:gridSpan w:val="3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09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DE7766" w:rsidRDefault="00742852" w:rsidP="00742852">
            <w:pPr>
              <w:pStyle w:val="Heading2"/>
            </w:pPr>
            <w:r>
              <w:t>Junior Flex</w:t>
            </w:r>
            <w:r w:rsidR="007100D0">
              <w:t>/Web</w:t>
            </w:r>
            <w:r>
              <w:t xml:space="preserve"> Developer</w:t>
            </w:r>
          </w:p>
        </w:tc>
        <w:tc>
          <w:tcPr>
            <w:tcW w:w="2090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DE7766" w:rsidRDefault="00742852" w:rsidP="00742852">
            <w:pPr>
              <w:pStyle w:val="Dates"/>
            </w:pPr>
            <w:r>
              <w:t>June 2012 - Present</w:t>
            </w:r>
          </w:p>
        </w:tc>
      </w:tr>
      <w:tr w:rsidR="006962EF" w:rsidRPr="00DE7766" w:rsidTr="005911B2">
        <w:trPr>
          <w:trHeight w:val="1098"/>
          <w:jc w:val="right"/>
        </w:trPr>
        <w:tc>
          <w:tcPr>
            <w:tcW w:w="460" w:type="dxa"/>
            <w:gridSpan w:val="3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1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742852" w:rsidP="007D5AB6">
            <w:pPr>
              <w:pStyle w:val="Location"/>
            </w:pPr>
            <w:r>
              <w:t>Agnitio</w:t>
            </w:r>
          </w:p>
          <w:p w:rsidR="00D4662D" w:rsidRPr="0010077D" w:rsidRDefault="0039605E" w:rsidP="00116379">
            <w:pPr>
              <w:pStyle w:val="ListParagraph"/>
            </w:pPr>
            <w:r>
              <w:t>Primarily</w:t>
            </w:r>
            <w:r w:rsidR="00CD0792">
              <w:t xml:space="preserve"> Responsible for Managing F</w:t>
            </w:r>
            <w:r w:rsidR="00742852">
              <w:t xml:space="preserve">lex Application. </w:t>
            </w:r>
          </w:p>
          <w:p w:rsidR="00D4662D" w:rsidRPr="0010077D" w:rsidRDefault="0039605E" w:rsidP="00116379">
            <w:pPr>
              <w:pStyle w:val="ListParagraph"/>
            </w:pPr>
            <w:r>
              <w:t>Building n</w:t>
            </w:r>
            <w:r w:rsidR="00742852">
              <w:t>ew data aware</w:t>
            </w:r>
            <w:r>
              <w:t xml:space="preserve"> component and integrating with backend data</w:t>
            </w:r>
            <w:r w:rsidR="00CD0792">
              <w:t xml:space="preserve"> via </w:t>
            </w:r>
            <w:proofErr w:type="spellStart"/>
            <w:r w:rsidR="00CD0792">
              <w:t>RESTful</w:t>
            </w:r>
            <w:proofErr w:type="spellEnd"/>
            <w:r w:rsidR="00CD0792">
              <w:t xml:space="preserve"> API and AMF Remoting</w:t>
            </w:r>
          </w:p>
          <w:p w:rsidR="006962EF" w:rsidRDefault="0039605E" w:rsidP="0039605E">
            <w:pPr>
              <w:pStyle w:val="ListParagraph"/>
            </w:pPr>
            <w:r>
              <w:t>Writing Unit Tests for Continuous Integration and General Bug Fixing</w:t>
            </w:r>
          </w:p>
          <w:p w:rsidR="0039605E" w:rsidRDefault="0039605E" w:rsidP="0039605E">
            <w:pPr>
              <w:pStyle w:val="ListParagraph"/>
            </w:pPr>
            <w:r>
              <w:t>Managing Adobe AIR application and adding new features</w:t>
            </w:r>
          </w:p>
          <w:p w:rsidR="007100D0" w:rsidRDefault="007100D0" w:rsidP="0039605E">
            <w:pPr>
              <w:pStyle w:val="ListParagraph"/>
            </w:pPr>
            <w:r>
              <w:t xml:space="preserve">Managing </w:t>
            </w:r>
            <w:r w:rsidR="00BB6A45">
              <w:t>JavaScript</w:t>
            </w:r>
            <w:r>
              <w:t xml:space="preserve"> Application </w:t>
            </w:r>
            <w:r w:rsidR="00BB6A45">
              <w:t xml:space="preserve">and Adding new features with Angular JS, </w:t>
            </w:r>
            <w:proofErr w:type="spellStart"/>
            <w:r w:rsidR="00BB6A45">
              <w:t>NodeJs</w:t>
            </w:r>
            <w:proofErr w:type="spellEnd"/>
            <w:r w:rsidR="00BB6A45">
              <w:t xml:space="preserve"> and Express.</w:t>
            </w:r>
          </w:p>
          <w:p w:rsidR="006A0CEC" w:rsidRDefault="006A0CEC" w:rsidP="006A0CEC"/>
          <w:p w:rsidR="006A0CEC" w:rsidRDefault="006A0CEC" w:rsidP="006A0CEC"/>
          <w:p w:rsidR="00D13B75" w:rsidRPr="00D4662D" w:rsidRDefault="00D13B75" w:rsidP="00D13B75"/>
        </w:tc>
      </w:tr>
      <w:tr w:rsidR="006962EF" w:rsidRPr="00DE7766" w:rsidTr="005911B2">
        <w:trPr>
          <w:trHeight w:val="216"/>
          <w:jc w:val="right"/>
        </w:trPr>
        <w:tc>
          <w:tcPr>
            <w:tcW w:w="460" w:type="dxa"/>
            <w:gridSpan w:val="3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62EF" w:rsidRPr="00DE7766" w:rsidRDefault="0039605E" w:rsidP="0039605E">
            <w:pPr>
              <w:pStyle w:val="Heading2"/>
            </w:pPr>
            <w:r>
              <w:t>Web Developer</w:t>
            </w:r>
          </w:p>
        </w:tc>
        <w:tc>
          <w:tcPr>
            <w:tcW w:w="20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62EF" w:rsidRPr="00F510D1" w:rsidRDefault="0039605E" w:rsidP="0039605E">
            <w:pPr>
              <w:pStyle w:val="Dates"/>
            </w:pPr>
            <w:r>
              <w:t>2009 - 2010</w:t>
            </w:r>
          </w:p>
        </w:tc>
      </w:tr>
      <w:tr w:rsidR="006962EF" w:rsidRPr="00DE7766" w:rsidTr="005911B2">
        <w:trPr>
          <w:trHeight w:val="1020"/>
          <w:jc w:val="right"/>
        </w:trPr>
        <w:tc>
          <w:tcPr>
            <w:tcW w:w="460" w:type="dxa"/>
            <w:gridSpan w:val="3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1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5AB6" w:rsidRDefault="0039605E" w:rsidP="007D5AB6">
            <w:pPr>
              <w:pStyle w:val="Location"/>
              <w:rPr>
                <w:i w:val="0"/>
              </w:rPr>
            </w:pPr>
            <w:r>
              <w:t>DSL Gifts and Vouchers</w:t>
            </w:r>
          </w:p>
          <w:p w:rsidR="00AF1168" w:rsidRPr="00D97489" w:rsidRDefault="0039605E" w:rsidP="00116379">
            <w:pPr>
              <w:pStyle w:val="ListParagraph"/>
            </w:pPr>
            <w:r>
              <w:t xml:space="preserve">Website development with Basic Web technologies(HTML, CSS and </w:t>
            </w:r>
            <w:r w:rsidR="00EC45AF">
              <w:t>JavaScript</w:t>
            </w:r>
            <w:r>
              <w:t>)</w:t>
            </w:r>
          </w:p>
          <w:p w:rsidR="00AF1168" w:rsidRPr="00D97489" w:rsidRDefault="0039605E" w:rsidP="00116379">
            <w:pPr>
              <w:pStyle w:val="ListParagraph"/>
            </w:pPr>
            <w:r>
              <w:t>Backend Development with PHP and MYSQL.</w:t>
            </w:r>
          </w:p>
          <w:p w:rsidR="00EC45AF" w:rsidRPr="00DE7766" w:rsidRDefault="0039605E" w:rsidP="00EC45AF">
            <w:pPr>
              <w:pStyle w:val="ListParagraph"/>
            </w:pPr>
            <w:r>
              <w:t xml:space="preserve">Building and Managing Adobe Flex Content Management System for Website </w:t>
            </w:r>
          </w:p>
        </w:tc>
      </w:tr>
      <w:tr w:rsidR="006962EF" w:rsidRPr="00DE7766" w:rsidTr="005911B2">
        <w:trPr>
          <w:trHeight w:val="216"/>
          <w:jc w:val="right"/>
        </w:trPr>
        <w:tc>
          <w:tcPr>
            <w:tcW w:w="460" w:type="dxa"/>
            <w:gridSpan w:val="3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EC45AF" w:rsidP="006914AF">
            <w:pPr>
              <w:pStyle w:val="Heading2"/>
            </w:pPr>
            <w:r>
              <w:t xml:space="preserve">Software </w:t>
            </w:r>
            <w:r w:rsidR="006914AF">
              <w:t>Engineer</w:t>
            </w:r>
          </w:p>
        </w:tc>
        <w:tc>
          <w:tcPr>
            <w:tcW w:w="20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39605E" w:rsidP="0039605E">
            <w:pPr>
              <w:pStyle w:val="Dates"/>
            </w:pPr>
            <w:r>
              <w:t>2008 - 2009</w:t>
            </w:r>
          </w:p>
        </w:tc>
      </w:tr>
      <w:tr w:rsidR="00D4662D" w:rsidRPr="00DE7766" w:rsidTr="005911B2">
        <w:trPr>
          <w:trHeight w:val="1350"/>
          <w:jc w:val="right"/>
        </w:trPr>
        <w:tc>
          <w:tcPr>
            <w:tcW w:w="460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DE7766" w:rsidRDefault="00D4662D" w:rsidP="00DE7766"/>
        </w:tc>
        <w:tc>
          <w:tcPr>
            <w:tcW w:w="8180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CD0792" w:rsidRDefault="00CD0792" w:rsidP="007D5AB6">
            <w:pPr>
              <w:pStyle w:val="Location"/>
            </w:pPr>
          </w:p>
          <w:p w:rsidR="007D5AB6" w:rsidRDefault="00EC45AF" w:rsidP="007D5AB6">
            <w:pPr>
              <w:pStyle w:val="Location"/>
              <w:rPr>
                <w:i w:val="0"/>
              </w:rPr>
            </w:pPr>
            <w:r>
              <w:t>GEM Entertainment</w:t>
            </w:r>
          </w:p>
          <w:p w:rsidR="00D4662D" w:rsidRPr="00D4662D" w:rsidRDefault="00EC45AF" w:rsidP="00116379">
            <w:pPr>
              <w:pStyle w:val="ListParagraph"/>
            </w:pPr>
            <w:r>
              <w:t xml:space="preserve">Provided object oriented design and implementation for a Game show System </w:t>
            </w:r>
          </w:p>
          <w:p w:rsidR="00D4662D" w:rsidRPr="00D4662D" w:rsidRDefault="00EC45AF" w:rsidP="00116379">
            <w:pPr>
              <w:pStyle w:val="ListParagraph"/>
            </w:pPr>
            <w:r>
              <w:t>Built Pilot</w:t>
            </w:r>
            <w:r w:rsidR="00963662">
              <w:t xml:space="preserve"> A</w:t>
            </w:r>
            <w:r>
              <w:t xml:space="preserve"> </w:t>
            </w:r>
            <w:r w:rsidR="00963662">
              <w:t xml:space="preserve">Distributed </w:t>
            </w:r>
            <w:r>
              <w:t xml:space="preserve">Game show application using adobe air, flex and </w:t>
            </w:r>
            <w:r w:rsidR="00963662">
              <w:t xml:space="preserve">AS3 TCP/UDP </w:t>
            </w:r>
            <w:r>
              <w:t>Sockets</w:t>
            </w:r>
          </w:p>
          <w:p w:rsidR="006914AF" w:rsidRPr="00D4662D" w:rsidRDefault="00EC45AF" w:rsidP="006914AF">
            <w:pPr>
              <w:pStyle w:val="ListParagraph"/>
            </w:pPr>
            <w:r>
              <w:t xml:space="preserve">Problem solved Issue with integrating Adobe air with Third Party Java Library to read </w:t>
            </w:r>
            <w:r w:rsidR="006914AF">
              <w:t>proprietary h</w:t>
            </w:r>
            <w:r>
              <w:t>ardware inputs</w:t>
            </w:r>
          </w:p>
        </w:tc>
      </w:tr>
      <w:tr w:rsidR="006962EF" w:rsidRPr="00DE7766" w:rsidTr="005911B2">
        <w:trPr>
          <w:trHeight w:val="360"/>
          <w:jc w:val="right"/>
        </w:trPr>
        <w:tc>
          <w:tcPr>
            <w:tcW w:w="8640" w:type="dxa"/>
            <w:gridSpan w:val="7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6962EF" w:rsidRDefault="006962EF" w:rsidP="006962EF">
            <w:pPr>
              <w:pStyle w:val="Heading1"/>
            </w:pPr>
            <w:r>
              <w:t>Education</w:t>
            </w:r>
          </w:p>
        </w:tc>
      </w:tr>
      <w:tr w:rsidR="006962EF" w:rsidRPr="00DE7766" w:rsidTr="005911B2">
        <w:trPr>
          <w:trHeight w:val="216"/>
          <w:jc w:val="right"/>
        </w:trPr>
        <w:tc>
          <w:tcPr>
            <w:tcW w:w="460" w:type="dxa"/>
            <w:gridSpan w:val="3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6141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RDefault="00EC45AF" w:rsidP="00EC45AF">
            <w:pPr>
              <w:pStyle w:val="Heading2"/>
            </w:pPr>
            <w:r>
              <w:t>Middlesex University</w:t>
            </w:r>
          </w:p>
        </w:tc>
        <w:tc>
          <w:tcPr>
            <w:tcW w:w="203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RDefault="003D226B" w:rsidP="003D226B">
            <w:pPr>
              <w:pStyle w:val="Dates"/>
            </w:pPr>
            <w:r>
              <w:t>2010-2011</w:t>
            </w:r>
          </w:p>
        </w:tc>
      </w:tr>
      <w:tr w:rsidR="005911B2" w:rsidRPr="00DE7766" w:rsidTr="005911B2">
        <w:trPr>
          <w:trHeight w:val="255"/>
          <w:jc w:val="right"/>
        </w:trPr>
        <w:tc>
          <w:tcPr>
            <w:tcW w:w="460" w:type="dxa"/>
            <w:gridSpan w:val="3"/>
            <w:tcBorders>
              <w:left w:val="nil"/>
              <w:right w:val="nil"/>
            </w:tcBorders>
          </w:tcPr>
          <w:p w:rsidR="005911B2" w:rsidRPr="006962EF" w:rsidRDefault="005911B2" w:rsidP="006962EF"/>
        </w:tc>
        <w:tc>
          <w:tcPr>
            <w:tcW w:w="81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911B2" w:rsidRDefault="005911B2" w:rsidP="005911B2">
            <w:pPr>
              <w:pStyle w:val="Location"/>
            </w:pPr>
            <w:r>
              <w:t>Hendon, London</w:t>
            </w:r>
          </w:p>
          <w:p w:rsidR="005911B2" w:rsidRDefault="005911B2" w:rsidP="00D4662D">
            <w:pPr>
              <w:pStyle w:val="ListParagraph"/>
            </w:pPr>
            <w:r>
              <w:t>Bachelor of science, Business Information Systems and IT</w:t>
            </w:r>
          </w:p>
        </w:tc>
      </w:tr>
      <w:tr w:rsidR="005911B2" w:rsidRPr="00DE7766" w:rsidTr="005911B2">
        <w:trPr>
          <w:trHeight w:val="255"/>
          <w:jc w:val="right"/>
        </w:trPr>
        <w:tc>
          <w:tcPr>
            <w:tcW w:w="460" w:type="dxa"/>
            <w:gridSpan w:val="3"/>
            <w:tcBorders>
              <w:left w:val="nil"/>
              <w:right w:val="nil"/>
            </w:tcBorders>
          </w:tcPr>
          <w:p w:rsidR="005911B2" w:rsidRPr="006962EF" w:rsidRDefault="005911B2" w:rsidP="006962EF"/>
        </w:tc>
        <w:tc>
          <w:tcPr>
            <w:tcW w:w="6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11B2" w:rsidRDefault="005911B2" w:rsidP="00D4662D">
            <w:pPr>
              <w:pStyle w:val="Location"/>
            </w:pPr>
            <w:proofErr w:type="spellStart"/>
            <w:r w:rsidRPr="003D226B">
              <w:rPr>
                <w:b/>
              </w:rPr>
              <w:t>Aptech</w:t>
            </w:r>
            <w:proofErr w:type="spellEnd"/>
            <w:r w:rsidRPr="003D226B">
              <w:rPr>
                <w:b/>
              </w:rPr>
              <w:t xml:space="preserve"> Computer Education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5911B2" w:rsidRDefault="005911B2" w:rsidP="005911B2">
            <w:pPr>
              <w:pStyle w:val="Location"/>
              <w:jc w:val="right"/>
            </w:pPr>
            <w:r>
              <w:t>2007</w:t>
            </w:r>
            <w:r w:rsidRPr="003D226B">
              <w:t>-2010</w:t>
            </w:r>
          </w:p>
        </w:tc>
      </w:tr>
      <w:tr w:rsidR="006962EF" w:rsidRPr="00DE7766" w:rsidTr="005911B2">
        <w:trPr>
          <w:trHeight w:val="255"/>
          <w:jc w:val="right"/>
        </w:trPr>
        <w:tc>
          <w:tcPr>
            <w:tcW w:w="460" w:type="dxa"/>
            <w:gridSpan w:val="3"/>
            <w:tcBorders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81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911B2" w:rsidRDefault="003D226B" w:rsidP="005911B2">
            <w:pPr>
              <w:tabs>
                <w:tab w:val="left" w:pos="7080"/>
              </w:tabs>
              <w:rPr>
                <w:b/>
              </w:rPr>
            </w:pPr>
            <w:r>
              <w:rPr>
                <w:b/>
              </w:rPr>
              <w:tab/>
            </w:r>
          </w:p>
          <w:p w:rsidR="003D226B" w:rsidRPr="005911B2" w:rsidRDefault="003D226B" w:rsidP="005911B2">
            <w:pPr>
              <w:tabs>
                <w:tab w:val="left" w:pos="7080"/>
              </w:tabs>
              <w:rPr>
                <w:b/>
              </w:rPr>
            </w:pPr>
            <w:r w:rsidRPr="003D226B">
              <w:t>Lagos</w:t>
            </w:r>
            <w:r>
              <w:t>,</w:t>
            </w:r>
            <w:r w:rsidRPr="003D226B">
              <w:t xml:space="preserve"> Nigeria</w:t>
            </w:r>
          </w:p>
          <w:p w:rsidR="003D226B" w:rsidRDefault="003D226B" w:rsidP="003D226B">
            <w:pPr>
              <w:pStyle w:val="ListParagraph"/>
              <w:numPr>
                <w:ilvl w:val="0"/>
                <w:numId w:val="19"/>
              </w:numPr>
            </w:pPr>
            <w:r>
              <w:t>Advanced Diploma in Software Engineering</w:t>
            </w:r>
            <w:r w:rsidR="008256E7">
              <w:t>(ADSE)</w:t>
            </w:r>
          </w:p>
          <w:p w:rsidR="008256E7" w:rsidRDefault="008256E7" w:rsidP="003D226B">
            <w:pPr>
              <w:pStyle w:val="ListParagraph"/>
              <w:numPr>
                <w:ilvl w:val="0"/>
                <w:numId w:val="19"/>
              </w:numPr>
            </w:pPr>
            <w:r>
              <w:t>Higher Diploma in Software Engineering(HDSE)</w:t>
            </w:r>
          </w:p>
          <w:p w:rsidR="008256E7" w:rsidRDefault="008256E7" w:rsidP="003D226B">
            <w:pPr>
              <w:pStyle w:val="ListParagraph"/>
              <w:numPr>
                <w:ilvl w:val="0"/>
                <w:numId w:val="19"/>
              </w:numPr>
            </w:pPr>
            <w:r>
              <w:t>Diploma in Software Management(DISM)</w:t>
            </w:r>
          </w:p>
          <w:p w:rsidR="008256E7" w:rsidRPr="003D226B" w:rsidRDefault="008256E7" w:rsidP="003D226B">
            <w:pPr>
              <w:pStyle w:val="ListParagraph"/>
              <w:numPr>
                <w:ilvl w:val="0"/>
                <w:numId w:val="19"/>
              </w:numPr>
            </w:pPr>
            <w:r>
              <w:t>Computer Proficiency in Software Management(CPISM)</w:t>
            </w:r>
          </w:p>
          <w:p w:rsidR="003D226B" w:rsidRDefault="003D226B" w:rsidP="003D226B"/>
          <w:p w:rsidR="005911B2" w:rsidRPr="006962EF" w:rsidRDefault="005911B2" w:rsidP="003D226B"/>
        </w:tc>
      </w:tr>
      <w:tr w:rsidR="008256E7" w:rsidRPr="00DE7766" w:rsidTr="005911B2">
        <w:trPr>
          <w:trHeight w:val="255"/>
          <w:jc w:val="right"/>
        </w:trPr>
        <w:tc>
          <w:tcPr>
            <w:tcW w:w="460" w:type="dxa"/>
            <w:gridSpan w:val="3"/>
            <w:tcBorders>
              <w:left w:val="nil"/>
              <w:right w:val="nil"/>
            </w:tcBorders>
          </w:tcPr>
          <w:p w:rsidR="008256E7" w:rsidRPr="006962EF" w:rsidRDefault="008256E7" w:rsidP="006962EF"/>
        </w:tc>
        <w:tc>
          <w:tcPr>
            <w:tcW w:w="81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256E7" w:rsidRDefault="008256E7" w:rsidP="00D4662D">
            <w:pPr>
              <w:pStyle w:val="Location"/>
            </w:pPr>
          </w:p>
        </w:tc>
      </w:tr>
      <w:tr w:rsidR="00E35380" w:rsidRPr="00DE7766" w:rsidTr="005911B2">
        <w:trPr>
          <w:trHeight w:val="255"/>
          <w:jc w:val="right"/>
        </w:trPr>
        <w:tc>
          <w:tcPr>
            <w:tcW w:w="8640" w:type="dxa"/>
            <w:gridSpan w:val="7"/>
            <w:tcBorders>
              <w:left w:val="nil"/>
              <w:right w:val="nil"/>
            </w:tcBorders>
          </w:tcPr>
          <w:p w:rsidR="00E35380" w:rsidRPr="00E35380" w:rsidRDefault="00E35380" w:rsidP="00D4662D">
            <w:pPr>
              <w:pStyle w:val="Location"/>
              <w:rPr>
                <w:i w:val="0"/>
              </w:rPr>
            </w:pPr>
            <w:r w:rsidRPr="00E35380">
              <w:rPr>
                <w:i w:val="0"/>
              </w:rPr>
              <w:t>INTER-PERSONAL SKILLS</w:t>
            </w:r>
          </w:p>
        </w:tc>
      </w:tr>
      <w:tr w:rsidR="00E35380" w:rsidRPr="00DE7766" w:rsidTr="005911B2">
        <w:trPr>
          <w:trHeight w:val="255"/>
          <w:jc w:val="right"/>
        </w:trPr>
        <w:tc>
          <w:tcPr>
            <w:tcW w:w="426" w:type="dxa"/>
            <w:tcBorders>
              <w:left w:val="nil"/>
              <w:right w:val="nil"/>
            </w:tcBorders>
          </w:tcPr>
          <w:p w:rsidR="00E35380" w:rsidRPr="00E35380" w:rsidRDefault="00E35380" w:rsidP="00E35380">
            <w:pPr>
              <w:pStyle w:val="Location"/>
              <w:tabs>
                <w:tab w:val="left" w:pos="2850"/>
              </w:tabs>
              <w:rPr>
                <w:i w:val="0"/>
              </w:rPr>
            </w:pPr>
            <w:r>
              <w:rPr>
                <w:i w:val="0"/>
              </w:rPr>
              <w:tab/>
            </w:r>
          </w:p>
        </w:tc>
        <w:tc>
          <w:tcPr>
            <w:tcW w:w="8214" w:type="dxa"/>
            <w:gridSpan w:val="6"/>
            <w:tcBorders>
              <w:left w:val="nil"/>
              <w:right w:val="nil"/>
            </w:tcBorders>
          </w:tcPr>
          <w:p w:rsidR="00D13B75" w:rsidRDefault="00D13B75" w:rsidP="00D13B75">
            <w:pPr>
              <w:pStyle w:val="Location"/>
              <w:tabs>
                <w:tab w:val="left" w:pos="2850"/>
              </w:tabs>
              <w:rPr>
                <w:i w:val="0"/>
              </w:rPr>
            </w:pPr>
          </w:p>
          <w:p w:rsidR="00E35380" w:rsidRDefault="00E2675E" w:rsidP="00E2675E">
            <w:pPr>
              <w:pStyle w:val="Location"/>
              <w:numPr>
                <w:ilvl w:val="0"/>
                <w:numId w:val="20"/>
              </w:numPr>
              <w:tabs>
                <w:tab w:val="left" w:pos="2850"/>
              </w:tabs>
              <w:rPr>
                <w:i w:val="0"/>
              </w:rPr>
            </w:pPr>
            <w:r>
              <w:rPr>
                <w:i w:val="0"/>
              </w:rPr>
              <w:t>Ability to adjust quickly and work in team environment</w:t>
            </w:r>
          </w:p>
          <w:p w:rsidR="00E2675E" w:rsidRDefault="00E2675E" w:rsidP="00E2675E">
            <w:pPr>
              <w:pStyle w:val="Location"/>
              <w:numPr>
                <w:ilvl w:val="0"/>
                <w:numId w:val="20"/>
              </w:numPr>
              <w:tabs>
                <w:tab w:val="left" w:pos="2850"/>
              </w:tabs>
              <w:rPr>
                <w:i w:val="0"/>
              </w:rPr>
            </w:pPr>
            <w:r>
              <w:rPr>
                <w:i w:val="0"/>
              </w:rPr>
              <w:t>Dedicated and Focused</w:t>
            </w:r>
          </w:p>
          <w:p w:rsidR="00E2675E" w:rsidRDefault="00E2675E" w:rsidP="00E2675E">
            <w:pPr>
              <w:pStyle w:val="Location"/>
              <w:numPr>
                <w:ilvl w:val="0"/>
                <w:numId w:val="20"/>
              </w:numPr>
              <w:tabs>
                <w:tab w:val="left" w:pos="2850"/>
              </w:tabs>
              <w:rPr>
                <w:i w:val="0"/>
              </w:rPr>
            </w:pPr>
            <w:r>
              <w:rPr>
                <w:i w:val="0"/>
              </w:rPr>
              <w:t>Problem Solving and Solution Oriented</w:t>
            </w:r>
          </w:p>
          <w:p w:rsidR="00E2675E" w:rsidRDefault="00E2675E" w:rsidP="00E2675E">
            <w:pPr>
              <w:pStyle w:val="Location"/>
              <w:numPr>
                <w:ilvl w:val="0"/>
                <w:numId w:val="20"/>
              </w:numPr>
              <w:tabs>
                <w:tab w:val="left" w:pos="2850"/>
              </w:tabs>
              <w:rPr>
                <w:i w:val="0"/>
              </w:rPr>
            </w:pPr>
            <w:r>
              <w:rPr>
                <w:i w:val="0"/>
              </w:rPr>
              <w:t>Good with People</w:t>
            </w:r>
          </w:p>
          <w:p w:rsidR="00D13B75" w:rsidRPr="00E35380" w:rsidRDefault="00D13B75" w:rsidP="00D13B75">
            <w:pPr>
              <w:pStyle w:val="Location"/>
              <w:tabs>
                <w:tab w:val="left" w:pos="2850"/>
              </w:tabs>
              <w:rPr>
                <w:i w:val="0"/>
              </w:rPr>
            </w:pPr>
          </w:p>
        </w:tc>
      </w:tr>
      <w:tr w:rsidR="00E2675E" w:rsidRPr="00DE7766" w:rsidTr="005911B2">
        <w:trPr>
          <w:trHeight w:val="255"/>
          <w:jc w:val="right"/>
        </w:trPr>
        <w:tc>
          <w:tcPr>
            <w:tcW w:w="8640" w:type="dxa"/>
            <w:gridSpan w:val="7"/>
            <w:tcBorders>
              <w:left w:val="nil"/>
              <w:right w:val="nil"/>
            </w:tcBorders>
          </w:tcPr>
          <w:p w:rsidR="00E2675E" w:rsidRDefault="00E2675E" w:rsidP="00E2675E">
            <w:pPr>
              <w:pStyle w:val="Location"/>
              <w:tabs>
                <w:tab w:val="left" w:pos="2850"/>
              </w:tabs>
              <w:rPr>
                <w:i w:val="0"/>
              </w:rPr>
            </w:pPr>
            <w:r>
              <w:rPr>
                <w:i w:val="0"/>
              </w:rPr>
              <w:t>EXTRA-CURRICULAR ACTIVITIES</w:t>
            </w:r>
            <w:r w:rsidR="00CD0792">
              <w:rPr>
                <w:i w:val="0"/>
              </w:rPr>
              <w:t xml:space="preserve"> AND HOBBIES</w:t>
            </w:r>
          </w:p>
        </w:tc>
      </w:tr>
      <w:tr w:rsidR="00E2675E" w:rsidRPr="00DE7766" w:rsidTr="005911B2">
        <w:trPr>
          <w:trHeight w:val="255"/>
          <w:jc w:val="right"/>
        </w:trPr>
        <w:tc>
          <w:tcPr>
            <w:tcW w:w="426" w:type="dxa"/>
            <w:tcBorders>
              <w:left w:val="nil"/>
              <w:right w:val="nil"/>
            </w:tcBorders>
          </w:tcPr>
          <w:p w:rsidR="00E2675E" w:rsidRDefault="00E2675E" w:rsidP="00E35380">
            <w:pPr>
              <w:pStyle w:val="Location"/>
              <w:tabs>
                <w:tab w:val="left" w:pos="2850"/>
              </w:tabs>
              <w:rPr>
                <w:i w:val="0"/>
              </w:rPr>
            </w:pPr>
          </w:p>
        </w:tc>
        <w:tc>
          <w:tcPr>
            <w:tcW w:w="8214" w:type="dxa"/>
            <w:gridSpan w:val="6"/>
            <w:tcBorders>
              <w:left w:val="nil"/>
              <w:right w:val="nil"/>
            </w:tcBorders>
          </w:tcPr>
          <w:p w:rsidR="00D13B75" w:rsidRPr="00D13B75" w:rsidRDefault="00D13B75" w:rsidP="00D13B75">
            <w:pPr>
              <w:pStyle w:val="Location"/>
              <w:tabs>
                <w:tab w:val="left" w:pos="2850"/>
              </w:tabs>
              <w:ind w:left="720"/>
              <w:rPr>
                <w:i w:val="0"/>
              </w:rPr>
            </w:pPr>
          </w:p>
          <w:p w:rsidR="00E2675E" w:rsidRDefault="00E2675E" w:rsidP="00E2675E">
            <w:pPr>
              <w:pStyle w:val="Location"/>
              <w:numPr>
                <w:ilvl w:val="0"/>
                <w:numId w:val="21"/>
              </w:numPr>
              <w:tabs>
                <w:tab w:val="left" w:pos="2850"/>
              </w:tabs>
              <w:rPr>
                <w:i w:val="0"/>
              </w:rPr>
            </w:pPr>
            <w:r>
              <w:rPr>
                <w:i w:val="0"/>
              </w:rPr>
              <w:t>Ba</w:t>
            </w:r>
            <w:r w:rsidR="006914AF">
              <w:rPr>
                <w:i w:val="0"/>
              </w:rPr>
              <w:t>sketball (Middlesex Basketball T</w:t>
            </w:r>
            <w:r>
              <w:rPr>
                <w:i w:val="0"/>
              </w:rPr>
              <w:t xml:space="preserve">eam </w:t>
            </w:r>
            <w:r w:rsidR="006914AF">
              <w:rPr>
                <w:i w:val="0"/>
              </w:rPr>
              <w:t>Center</w:t>
            </w:r>
            <w:r>
              <w:rPr>
                <w:i w:val="0"/>
              </w:rPr>
              <w:t>)</w:t>
            </w:r>
          </w:p>
          <w:p w:rsidR="00E2675E" w:rsidRDefault="00CD0792" w:rsidP="00E2675E">
            <w:pPr>
              <w:pStyle w:val="Location"/>
              <w:numPr>
                <w:ilvl w:val="0"/>
                <w:numId w:val="21"/>
              </w:numPr>
              <w:tabs>
                <w:tab w:val="left" w:pos="2850"/>
              </w:tabs>
              <w:rPr>
                <w:i w:val="0"/>
              </w:rPr>
            </w:pPr>
            <w:r>
              <w:rPr>
                <w:i w:val="0"/>
              </w:rPr>
              <w:t>Drawing and Painting.</w:t>
            </w:r>
          </w:p>
          <w:p w:rsidR="00CD0792" w:rsidRDefault="00CD0792" w:rsidP="00E2675E">
            <w:pPr>
              <w:pStyle w:val="Location"/>
              <w:numPr>
                <w:ilvl w:val="0"/>
                <w:numId w:val="21"/>
              </w:numPr>
              <w:tabs>
                <w:tab w:val="left" w:pos="2850"/>
              </w:tabs>
              <w:rPr>
                <w:i w:val="0"/>
              </w:rPr>
            </w:pPr>
            <w:r>
              <w:rPr>
                <w:i w:val="0"/>
              </w:rPr>
              <w:t>Computer Programming</w:t>
            </w:r>
          </w:p>
          <w:p w:rsidR="00CD0792" w:rsidRDefault="00CD0792" w:rsidP="00E2675E">
            <w:pPr>
              <w:pStyle w:val="Location"/>
              <w:numPr>
                <w:ilvl w:val="0"/>
                <w:numId w:val="21"/>
              </w:numPr>
              <w:tabs>
                <w:tab w:val="left" w:pos="2850"/>
              </w:tabs>
              <w:rPr>
                <w:i w:val="0"/>
              </w:rPr>
            </w:pPr>
            <w:r>
              <w:rPr>
                <w:i w:val="0"/>
              </w:rPr>
              <w:t>Indoor Games</w:t>
            </w:r>
          </w:p>
          <w:p w:rsidR="00CD0792" w:rsidRDefault="00CD0792" w:rsidP="00E2675E">
            <w:pPr>
              <w:pStyle w:val="Location"/>
              <w:numPr>
                <w:ilvl w:val="0"/>
                <w:numId w:val="21"/>
              </w:numPr>
              <w:tabs>
                <w:tab w:val="left" w:pos="2850"/>
              </w:tabs>
              <w:rPr>
                <w:i w:val="0"/>
              </w:rPr>
            </w:pPr>
            <w:r>
              <w:rPr>
                <w:i w:val="0"/>
              </w:rPr>
              <w:t>Internet Research</w:t>
            </w:r>
          </w:p>
          <w:p w:rsidR="00D13B75" w:rsidRDefault="00D13B75" w:rsidP="00D13B75">
            <w:pPr>
              <w:pStyle w:val="Location"/>
              <w:tabs>
                <w:tab w:val="left" w:pos="2850"/>
              </w:tabs>
              <w:rPr>
                <w:i w:val="0"/>
              </w:rPr>
            </w:pPr>
          </w:p>
        </w:tc>
      </w:tr>
    </w:tbl>
    <w:p w:rsidR="008E18D5" w:rsidRPr="00DE7766" w:rsidRDefault="008E18D5" w:rsidP="00DE7766"/>
    <w:sectPr w:rsidR="008E18D5" w:rsidRPr="00DE7766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913083"/>
    <w:multiLevelType w:val="hybridMultilevel"/>
    <w:tmpl w:val="88243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975912"/>
    <w:multiLevelType w:val="hybridMultilevel"/>
    <w:tmpl w:val="810E9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50C1678"/>
    <w:multiLevelType w:val="hybridMultilevel"/>
    <w:tmpl w:val="5FC81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0"/>
  </w:num>
  <w:num w:numId="4">
    <w:abstractNumId w:val="11"/>
  </w:num>
  <w:num w:numId="5">
    <w:abstractNumId w:val="12"/>
  </w:num>
  <w:num w:numId="6">
    <w:abstractNumId w:val="18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14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23"/>
    <w:rsid w:val="000022EB"/>
    <w:rsid w:val="00075E73"/>
    <w:rsid w:val="000B0EE9"/>
    <w:rsid w:val="0010077D"/>
    <w:rsid w:val="00116379"/>
    <w:rsid w:val="00213950"/>
    <w:rsid w:val="0025418C"/>
    <w:rsid w:val="002911C8"/>
    <w:rsid w:val="00301257"/>
    <w:rsid w:val="00361AFB"/>
    <w:rsid w:val="00374E86"/>
    <w:rsid w:val="0039605E"/>
    <w:rsid w:val="003D226B"/>
    <w:rsid w:val="003D3476"/>
    <w:rsid w:val="003F5303"/>
    <w:rsid w:val="0041118B"/>
    <w:rsid w:val="00462127"/>
    <w:rsid w:val="005911B2"/>
    <w:rsid w:val="005C5D33"/>
    <w:rsid w:val="006914AF"/>
    <w:rsid w:val="006962EF"/>
    <w:rsid w:val="006A0CEC"/>
    <w:rsid w:val="006E2432"/>
    <w:rsid w:val="007100D0"/>
    <w:rsid w:val="00742852"/>
    <w:rsid w:val="00790D50"/>
    <w:rsid w:val="00791523"/>
    <w:rsid w:val="007A2F12"/>
    <w:rsid w:val="007D5AB6"/>
    <w:rsid w:val="008256E7"/>
    <w:rsid w:val="00882518"/>
    <w:rsid w:val="008E18D5"/>
    <w:rsid w:val="0090731C"/>
    <w:rsid w:val="00907793"/>
    <w:rsid w:val="009548CA"/>
    <w:rsid w:val="00963662"/>
    <w:rsid w:val="00987217"/>
    <w:rsid w:val="00A07D6A"/>
    <w:rsid w:val="00A71C7E"/>
    <w:rsid w:val="00A84E65"/>
    <w:rsid w:val="00AC26FD"/>
    <w:rsid w:val="00AF1168"/>
    <w:rsid w:val="00B03B24"/>
    <w:rsid w:val="00B54803"/>
    <w:rsid w:val="00BB6A45"/>
    <w:rsid w:val="00C069B4"/>
    <w:rsid w:val="00C12F72"/>
    <w:rsid w:val="00C302EE"/>
    <w:rsid w:val="00C55F0B"/>
    <w:rsid w:val="00CD0792"/>
    <w:rsid w:val="00CD22BE"/>
    <w:rsid w:val="00D13B75"/>
    <w:rsid w:val="00D449BA"/>
    <w:rsid w:val="00D4662D"/>
    <w:rsid w:val="00D720EA"/>
    <w:rsid w:val="00D97489"/>
    <w:rsid w:val="00DA4DEA"/>
    <w:rsid w:val="00DE7766"/>
    <w:rsid w:val="00E10F23"/>
    <w:rsid w:val="00E2675E"/>
    <w:rsid w:val="00E33FCE"/>
    <w:rsid w:val="00E35380"/>
    <w:rsid w:val="00EC45AF"/>
    <w:rsid w:val="00F510D1"/>
    <w:rsid w:val="00FD618F"/>
    <w:rsid w:val="00FF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45AEC1-5D00-4CBA-918C-D7FBC68A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ggie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47D97F-1AF9-4441-905E-B30E89AEF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1265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laggie</dc:creator>
  <cp:keywords/>
  <cp:lastModifiedBy>larry eliemenye</cp:lastModifiedBy>
  <cp:revision>7</cp:revision>
  <cp:lastPrinted>2013-07-19T08:42:00Z</cp:lastPrinted>
  <dcterms:created xsi:type="dcterms:W3CDTF">2013-07-09T21:46:00Z</dcterms:created>
  <dcterms:modified xsi:type="dcterms:W3CDTF">2013-10-02T09:55:00Z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